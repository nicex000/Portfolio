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en-AU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0B2B923" w14:textId="0BE9B9A7" w:rsidR="00E524AD" w:rsidRPr="00630D01" w:rsidRDefault="00E524AD" w:rsidP="00E52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WORK EXPERIENCE</w:t>
      </w:r>
    </w:p>
    <w:p w14:paraId="28C4CE70" w14:textId="77777777" w:rsidR="00FB033F" w:rsidRPr="00FD3A56" w:rsidRDefault="00FB033F" w:rsidP="00FB033F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13073CF" w14:textId="7C2AE970" w:rsidR="00FB033F" w:rsidRPr="00FD3A56" w:rsidRDefault="005F4A37" w:rsidP="00FB033F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Mar</w:t>
      </w:r>
      <w:r w:rsidR="00FB033F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20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21</w:t>
      </w:r>
      <w:r w:rsidR="00FB033F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–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Today</w:t>
      </w:r>
      <w:r w:rsidR="00FB033F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FB033F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FB033F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ITC</w:t>
      </w:r>
      <w:r w:rsidR="00FB033F" w:rsidRPr="00FB033F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ube</w:t>
      </w:r>
      <w:r w:rsidR="00FB033F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C</w:t>
      </w:r>
      <w:r w:rsidR="00FB033F" w:rsidRPr="00FB033F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onsulting</w:t>
      </w:r>
    </w:p>
    <w:p w14:paraId="5AD78CDC" w14:textId="2B7DB82F" w:rsidR="00FB033F" w:rsidRPr="00FD3A56" w:rsidRDefault="00FB033F" w:rsidP="00FB033F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B033F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Remote work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A43CAC3" w14:textId="68C6F476" w:rsidR="00FB033F" w:rsidRDefault="00FB033F" w:rsidP="00FB033F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Programmer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115636E2" w14:textId="77777777" w:rsidR="00FB033F" w:rsidRPr="00FD3A56" w:rsidRDefault="00FB033F" w:rsidP="00FB033F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38433B3" w14:textId="77777777" w:rsidR="00FB033F" w:rsidRPr="00FD3A56" w:rsidRDefault="00FB033F" w:rsidP="00FB033F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Dec 2019 – Sept 2020: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BK Solutions</w:t>
      </w:r>
    </w:p>
    <w:p w14:paraId="71C02B52" w14:textId="77777777" w:rsidR="00FB033F" w:rsidRPr="00FD3A56" w:rsidRDefault="00FB033F" w:rsidP="00FB033F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Pianiga (VE), 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4AEC10" w14:textId="77777777" w:rsidR="00FB033F" w:rsidRDefault="00FB033F" w:rsidP="00FB033F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Typescript programmer using Angular.</w:t>
      </w:r>
    </w:p>
    <w:p w14:paraId="61F0B617" w14:textId="77777777" w:rsidR="00E524AD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6A867CA0" w14:textId="77777777" w:rsidR="00E524AD" w:rsidRPr="00FD3A56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 2018 – Jan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4467F206" w14:textId="77777777" w:rsidR="00E524AD" w:rsidRPr="00FD3A56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62BC993C" w14:textId="77777777" w:rsidR="00E524AD" w:rsidRDefault="00E524AD" w:rsidP="00E524AD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VR programmer in Unreal and Unity.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3D7BC8C0" w14:textId="77777777" w:rsidR="00E524AD" w:rsidRPr="00630D01" w:rsidRDefault="00E524AD" w:rsidP="00E52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766C8D75" w14:textId="77777777" w:rsidR="00E524AD" w:rsidRDefault="00E524AD" w:rsidP="00701E1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4EB54A0" w14:textId="5EA837AB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2016 – </w:t>
      </w:r>
      <w:r w:rsidR="00375AC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2019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en-AU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D1AD144" w:rsidR="00C577A7" w:rsidRPr="00B95273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</w:t>
      </w:r>
      <w:r w:rsid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/</w:t>
      </w: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C++</w:t>
      </w:r>
      <w:r w:rsidR="00A0386C"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013F6D0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8F07229" w14:textId="23F1994A" w:rsidR="005F4A37" w:rsidRDefault="005F4A3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Microsoft Dynamics 365 (Intermediate)</w:t>
      </w:r>
    </w:p>
    <w:p w14:paraId="17B54054" w14:textId="67E5DA83" w:rsidR="00512149" w:rsidRDefault="00512149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Typescript (Angular, Ionic, </w:t>
      </w:r>
      <w:proofErr w:type="spellStart"/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KendoUI</w:t>
      </w:r>
      <w:proofErr w:type="spellEnd"/>
      <w:r w:rsidR="00761788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, </w:t>
      </w:r>
      <w:proofErr w:type="spellStart"/>
      <w:r w:rsidR="00761788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Syncfusion</w:t>
      </w:r>
      <w:proofErr w:type="spellEnd"/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48EEB6BA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  <w:r w:rsidR="006D0C53">
        <w:rPr>
          <w:rFonts w:ascii="Arial" w:eastAsia="Times New Roman" w:hAnsi="Arial" w:cs="Times New Roman"/>
          <w:color w:val="auto"/>
          <w:sz w:val="20"/>
          <w:lang w:val="en-GB" w:eastAsia="nl-NL"/>
        </w:rPr>
        <w:t>, GIT</w:t>
      </w:r>
      <w:r w:rsidR="005F4A37">
        <w:rPr>
          <w:rFonts w:ascii="Arial" w:eastAsia="Times New Roman" w:hAnsi="Arial" w:cs="Times New Roman"/>
          <w:color w:val="auto"/>
          <w:sz w:val="20"/>
          <w:lang w:val="en-GB" w:eastAsia="nl-NL"/>
        </w:rPr>
        <w:t xml:space="preserve">, </w:t>
      </w:r>
      <w:proofErr w:type="spellStart"/>
      <w:r w:rsidR="005F4A37">
        <w:rPr>
          <w:rFonts w:ascii="Arial" w:eastAsia="Times New Roman" w:hAnsi="Arial" w:cs="Times New Roman"/>
          <w:color w:val="auto"/>
          <w:sz w:val="20"/>
          <w:lang w:val="en-GB" w:eastAsia="nl-NL"/>
        </w:rPr>
        <w:t>DevOPS</w:t>
      </w:r>
      <w:proofErr w:type="spellEnd"/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724483A0" w:rsidR="00FD3A56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497A88DC" w14:textId="08B7C439" w:rsidR="006A005B" w:rsidRDefault="006A005B" w:rsidP="006A005B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92484EF" w14:textId="77777777" w:rsidR="006A005B" w:rsidRPr="00FD3A56" w:rsidRDefault="006A005B" w:rsidP="006A005B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90CB13E" w14:textId="243CCCAC" w:rsidR="006A005B" w:rsidRPr="00630D01" w:rsidRDefault="006A005B" w:rsidP="006A0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PERSONAL PROJECTS</w:t>
      </w:r>
    </w:p>
    <w:p w14:paraId="26F8915C" w14:textId="77777777" w:rsidR="006A005B" w:rsidRDefault="006A005B" w:rsidP="006A005B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8ED373D" w14:textId="4BB89A32" w:rsidR="006A005B" w:rsidRDefault="006A005B" w:rsidP="006A005B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2020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&lt;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Shimakaze Bot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&gt;,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Discord bot 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C#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)</w:t>
      </w:r>
      <w:r w:rsidR="000552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with source code on GitHub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563A24AE" w:rsidR="00E83D5F" w:rsidRPr="00630D01" w:rsidRDefault="006A0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en-AU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UNIVERSITY </w:t>
      </w:r>
      <w:r w:rsidR="00FD3A56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4EC98979" w14:textId="77777777" w:rsidR="001630BD" w:rsidRDefault="001630BD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FABD90D" w14:textId="1BB09CB4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630D01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en-AU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0B8A" w14:textId="77777777" w:rsidR="004C55B6" w:rsidRDefault="004C55B6">
      <w:pPr>
        <w:spacing w:after="0"/>
      </w:pPr>
      <w:r>
        <w:separator/>
      </w:r>
    </w:p>
    <w:p w14:paraId="04835E4A" w14:textId="77777777" w:rsidR="004C55B6" w:rsidRDefault="004C55B6"/>
  </w:endnote>
  <w:endnote w:type="continuationSeparator" w:id="0">
    <w:p w14:paraId="26E4FCE6" w14:textId="77777777" w:rsidR="004C55B6" w:rsidRDefault="004C55B6">
      <w:pPr>
        <w:spacing w:after="0"/>
      </w:pPr>
      <w:r>
        <w:continuationSeparator/>
      </w:r>
    </w:p>
    <w:p w14:paraId="39C6C68B" w14:textId="77777777" w:rsidR="004C55B6" w:rsidRDefault="004C5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4BC5" w14:textId="77777777" w:rsidR="004C55B6" w:rsidRDefault="004C55B6">
      <w:pPr>
        <w:spacing w:after="0"/>
      </w:pPr>
      <w:r>
        <w:separator/>
      </w:r>
    </w:p>
    <w:p w14:paraId="1F26C465" w14:textId="77777777" w:rsidR="004C55B6" w:rsidRDefault="004C55B6"/>
  </w:footnote>
  <w:footnote w:type="continuationSeparator" w:id="0">
    <w:p w14:paraId="6B2B2AD6" w14:textId="77777777" w:rsidR="004C55B6" w:rsidRDefault="004C55B6">
      <w:pPr>
        <w:spacing w:after="0"/>
      </w:pPr>
      <w:r>
        <w:continuationSeparator/>
      </w:r>
    </w:p>
    <w:p w14:paraId="72173E36" w14:textId="77777777" w:rsidR="004C55B6" w:rsidRDefault="004C55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552B7"/>
    <w:rsid w:val="00087C78"/>
    <w:rsid w:val="000A4EBC"/>
    <w:rsid w:val="000C3661"/>
    <w:rsid w:val="000D73E4"/>
    <w:rsid w:val="00116C57"/>
    <w:rsid w:val="0014479F"/>
    <w:rsid w:val="001630BD"/>
    <w:rsid w:val="001A7CF8"/>
    <w:rsid w:val="001F7F41"/>
    <w:rsid w:val="00244244"/>
    <w:rsid w:val="00293D1D"/>
    <w:rsid w:val="002C65D4"/>
    <w:rsid w:val="002D21F2"/>
    <w:rsid w:val="002E35A6"/>
    <w:rsid w:val="002F1342"/>
    <w:rsid w:val="0032501F"/>
    <w:rsid w:val="003349D0"/>
    <w:rsid w:val="00341238"/>
    <w:rsid w:val="00353572"/>
    <w:rsid w:val="0037246A"/>
    <w:rsid w:val="00375AC5"/>
    <w:rsid w:val="003871B7"/>
    <w:rsid w:val="003A2ED1"/>
    <w:rsid w:val="003E18BB"/>
    <w:rsid w:val="00400872"/>
    <w:rsid w:val="00456166"/>
    <w:rsid w:val="004774A7"/>
    <w:rsid w:val="004B27CF"/>
    <w:rsid w:val="004C55B6"/>
    <w:rsid w:val="004F3373"/>
    <w:rsid w:val="00512149"/>
    <w:rsid w:val="00542249"/>
    <w:rsid w:val="00563A5A"/>
    <w:rsid w:val="0057472A"/>
    <w:rsid w:val="005757B5"/>
    <w:rsid w:val="005A686F"/>
    <w:rsid w:val="005C7C2A"/>
    <w:rsid w:val="005E566C"/>
    <w:rsid w:val="005F17D0"/>
    <w:rsid w:val="005F4A00"/>
    <w:rsid w:val="005F4A37"/>
    <w:rsid w:val="00622ABB"/>
    <w:rsid w:val="00630D01"/>
    <w:rsid w:val="00667078"/>
    <w:rsid w:val="006A005B"/>
    <w:rsid w:val="006B1BAA"/>
    <w:rsid w:val="006D0C53"/>
    <w:rsid w:val="00701E17"/>
    <w:rsid w:val="00725ED9"/>
    <w:rsid w:val="0073293C"/>
    <w:rsid w:val="00743173"/>
    <w:rsid w:val="00761788"/>
    <w:rsid w:val="00840992"/>
    <w:rsid w:val="00850B18"/>
    <w:rsid w:val="00864399"/>
    <w:rsid w:val="00874085"/>
    <w:rsid w:val="00892FE4"/>
    <w:rsid w:val="008A0B89"/>
    <w:rsid w:val="008A4482"/>
    <w:rsid w:val="008B237E"/>
    <w:rsid w:val="008E5611"/>
    <w:rsid w:val="008F61D7"/>
    <w:rsid w:val="0094274D"/>
    <w:rsid w:val="00945DCA"/>
    <w:rsid w:val="009A03C1"/>
    <w:rsid w:val="009A6A50"/>
    <w:rsid w:val="00A01757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95273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1256F"/>
    <w:rsid w:val="00D27E1F"/>
    <w:rsid w:val="00D56246"/>
    <w:rsid w:val="00D81B27"/>
    <w:rsid w:val="00DB0D86"/>
    <w:rsid w:val="00DB66AE"/>
    <w:rsid w:val="00DC1832"/>
    <w:rsid w:val="00E03C69"/>
    <w:rsid w:val="00E524AD"/>
    <w:rsid w:val="00E56ED1"/>
    <w:rsid w:val="00E605E1"/>
    <w:rsid w:val="00E716CE"/>
    <w:rsid w:val="00E83D5F"/>
    <w:rsid w:val="00EA14F1"/>
    <w:rsid w:val="00EC71A6"/>
    <w:rsid w:val="00ED3512"/>
    <w:rsid w:val="00F46C08"/>
    <w:rsid w:val="00FA61E9"/>
    <w:rsid w:val="00FB033F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AB3D0-07DB-4220-8CDC-E313BA46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127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Lagas</cp:lastModifiedBy>
  <cp:revision>19</cp:revision>
  <cp:lastPrinted>2020-10-08T09:33:00Z</cp:lastPrinted>
  <dcterms:created xsi:type="dcterms:W3CDTF">2018-05-26T14:33:00Z</dcterms:created>
  <dcterms:modified xsi:type="dcterms:W3CDTF">2021-09-30T15:56:00Z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